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410A" w14:textId="77777777" w:rsidR="00C53AF4" w:rsidRPr="00C53AF4" w:rsidRDefault="00C53AF4" w:rsidP="00C53AF4">
      <w:pPr>
        <w:pStyle w:val="Ttulo1"/>
        <w:jc w:val="center"/>
      </w:pPr>
      <w:r w:rsidRPr="00C53AF4">
        <w:t xml:space="preserve">Ejercicio: Clase </w:t>
      </w:r>
      <w:proofErr w:type="spellStart"/>
      <w:r w:rsidRPr="00C53AF4">
        <w:t>CuentaBancaria</w:t>
      </w:r>
      <w:proofErr w:type="spellEnd"/>
    </w:p>
    <w:p w14:paraId="2732F7BF" w14:textId="77777777" w:rsidR="00C53AF4" w:rsidRPr="00C53AF4" w:rsidRDefault="00C53AF4" w:rsidP="00C53AF4">
      <w:r w:rsidRPr="00C53AF4">
        <w:rPr>
          <w:b/>
          <w:bCs/>
        </w:rPr>
        <w:t>Enunciado:</w:t>
      </w:r>
      <w:r w:rsidRPr="00C53AF4">
        <w:br/>
        <w:t xml:space="preserve">Crea una clase </w:t>
      </w:r>
      <w:proofErr w:type="spellStart"/>
      <w:r w:rsidRPr="00C53AF4">
        <w:t>CuentaBancaria</w:t>
      </w:r>
      <w:proofErr w:type="spellEnd"/>
      <w:r w:rsidRPr="00C53AF4">
        <w:t xml:space="preserve"> que permita:</w:t>
      </w:r>
    </w:p>
    <w:p w14:paraId="69572F6E" w14:textId="77777777" w:rsidR="00C53AF4" w:rsidRPr="00C53AF4" w:rsidRDefault="00C53AF4" w:rsidP="00C53AF4">
      <w:pPr>
        <w:numPr>
          <w:ilvl w:val="0"/>
          <w:numId w:val="3"/>
        </w:numPr>
      </w:pPr>
      <w:r w:rsidRPr="00C53AF4">
        <w:t>Abrir una cuenta con un número de cuenta y un saldo inicial.</w:t>
      </w:r>
    </w:p>
    <w:p w14:paraId="50C36F05" w14:textId="77777777" w:rsidR="00C53AF4" w:rsidRPr="00C53AF4" w:rsidRDefault="00C53AF4" w:rsidP="00C53AF4">
      <w:pPr>
        <w:numPr>
          <w:ilvl w:val="0"/>
          <w:numId w:val="3"/>
        </w:numPr>
      </w:pPr>
      <w:r w:rsidRPr="00C53AF4">
        <w:t>Depositar dinero en la cuenta.</w:t>
      </w:r>
    </w:p>
    <w:p w14:paraId="7486E768" w14:textId="77777777" w:rsidR="00C53AF4" w:rsidRPr="00C53AF4" w:rsidRDefault="00C53AF4" w:rsidP="00C53AF4">
      <w:pPr>
        <w:numPr>
          <w:ilvl w:val="0"/>
          <w:numId w:val="3"/>
        </w:numPr>
      </w:pPr>
      <w:r w:rsidRPr="00C53AF4">
        <w:t>Retirar dinero de la cuenta (solo si hay saldo suficiente).</w:t>
      </w:r>
    </w:p>
    <w:p w14:paraId="766883C1" w14:textId="77777777" w:rsidR="00C53AF4" w:rsidRPr="00C53AF4" w:rsidRDefault="00C53AF4" w:rsidP="00C53AF4">
      <w:pPr>
        <w:numPr>
          <w:ilvl w:val="0"/>
          <w:numId w:val="3"/>
        </w:numPr>
      </w:pPr>
      <w:r w:rsidRPr="00C53AF4">
        <w:t>Mostrar el saldo actual.</w:t>
      </w:r>
    </w:p>
    <w:p w14:paraId="22937070" w14:textId="77777777" w:rsidR="00C53AF4" w:rsidRPr="00C53AF4" w:rsidRDefault="00C53AF4" w:rsidP="00C53AF4">
      <w:r w:rsidRPr="00C53AF4">
        <w:rPr>
          <w:b/>
          <w:bCs/>
        </w:rPr>
        <w:t>Requerimientos:</w:t>
      </w:r>
    </w:p>
    <w:p w14:paraId="0D4D2CC4" w14:textId="77777777" w:rsidR="00C53AF4" w:rsidRPr="00C53AF4" w:rsidRDefault="00C53AF4" w:rsidP="00C53AF4">
      <w:pPr>
        <w:numPr>
          <w:ilvl w:val="0"/>
          <w:numId w:val="4"/>
        </w:numPr>
      </w:pPr>
      <w:r w:rsidRPr="00C53AF4">
        <w:t xml:space="preserve">Implementa la clase con su constructor y métodos (depositar, retirar, </w:t>
      </w:r>
      <w:proofErr w:type="spellStart"/>
      <w:r w:rsidRPr="00C53AF4">
        <w:t>mostrar_saldo</w:t>
      </w:r>
      <w:proofErr w:type="spellEnd"/>
      <w:r w:rsidRPr="00C53AF4">
        <w:t>).</w:t>
      </w:r>
    </w:p>
    <w:p w14:paraId="64BB17E5" w14:textId="77777777" w:rsidR="00C53AF4" w:rsidRPr="00C53AF4" w:rsidRDefault="00C53AF4" w:rsidP="00C53AF4">
      <w:pPr>
        <w:numPr>
          <w:ilvl w:val="0"/>
          <w:numId w:val="4"/>
        </w:numPr>
      </w:pPr>
      <w:r w:rsidRPr="00C53AF4">
        <w:t>En el programa principal, crea una cuenta con saldo inicial de $1000.</w:t>
      </w:r>
    </w:p>
    <w:p w14:paraId="78908AF9" w14:textId="77777777" w:rsidR="00C53AF4" w:rsidRPr="00C53AF4" w:rsidRDefault="00C53AF4" w:rsidP="00C53AF4">
      <w:pPr>
        <w:numPr>
          <w:ilvl w:val="0"/>
          <w:numId w:val="4"/>
        </w:numPr>
      </w:pPr>
      <w:r w:rsidRPr="00C53AF4">
        <w:t>Deposita $500, intenta retirar $2000, y luego retira $300.</w:t>
      </w:r>
    </w:p>
    <w:p w14:paraId="5C306A0B" w14:textId="77777777" w:rsidR="00C53AF4" w:rsidRPr="00C53AF4" w:rsidRDefault="00C53AF4" w:rsidP="00C53AF4">
      <w:pPr>
        <w:numPr>
          <w:ilvl w:val="0"/>
          <w:numId w:val="4"/>
        </w:numPr>
      </w:pPr>
      <w:r w:rsidRPr="00C53AF4">
        <w:t>Muestra el saldo después de cada operación.</w:t>
      </w:r>
    </w:p>
    <w:p w14:paraId="25EF6338" w14:textId="77777777" w:rsidR="00BD2DA0" w:rsidRPr="00506A87" w:rsidRDefault="00BD2DA0" w:rsidP="00506A87"/>
    <w:sectPr w:rsidR="00BD2DA0" w:rsidRPr="00506A87" w:rsidSect="003D5334">
      <w:headerReference w:type="default" r:id="rId8"/>
      <w:footerReference w:type="default" r:id="rId9"/>
      <w:pgSz w:w="12240" w:h="15840"/>
      <w:pgMar w:top="1418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B101A" w14:textId="77777777" w:rsidR="001F35A9" w:rsidRDefault="001F35A9" w:rsidP="00BD2DA0">
      <w:pPr>
        <w:spacing w:after="0" w:line="240" w:lineRule="auto"/>
      </w:pPr>
      <w:r>
        <w:separator/>
      </w:r>
    </w:p>
  </w:endnote>
  <w:endnote w:type="continuationSeparator" w:id="0">
    <w:p w14:paraId="02CA36F4" w14:textId="77777777" w:rsidR="001F35A9" w:rsidRDefault="001F35A9" w:rsidP="00BD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43F7" w14:textId="77777777" w:rsidR="004E7844" w:rsidRPr="00E6735D" w:rsidRDefault="004E7844" w:rsidP="004E7844">
    <w:pPr>
      <w:pBdr>
        <w:top w:val="single" w:sz="2" w:space="1" w:color="auto"/>
      </w:pBdr>
      <w:shd w:val="clear" w:color="auto" w:fill="FFFFFF"/>
      <w:tabs>
        <w:tab w:val="right" w:pos="8789"/>
      </w:tabs>
      <w:spacing w:after="0" w:line="240" w:lineRule="auto"/>
      <w:rPr>
        <w:rFonts w:ascii="Calibri" w:eastAsia="Times New Roman" w:hAnsi="Calibri" w:cs="Segoe UI"/>
        <w:smallCaps/>
        <w:color w:val="212529"/>
        <w:kern w:val="0"/>
        <w:sz w:val="18"/>
        <w:lang w:eastAsia="es-CL"/>
        <w14:ligatures w14:val="none"/>
      </w:rPr>
    </w:pPr>
    <w:r w:rsidRPr="00E6735D">
      <w:rPr>
        <w:rFonts w:ascii="Calibri" w:eastAsia="Times New Roman" w:hAnsi="Calibri" w:cs="Segoe UI"/>
        <w:smallCaps/>
        <w:color w:val="212529"/>
        <w:kern w:val="0"/>
        <w:sz w:val="18"/>
        <w:lang w:eastAsia="es-CL"/>
        <w14:ligatures w14:val="none"/>
      </w:rPr>
      <w:t>Manuel Sánchez Cárcamo</w:t>
    </w:r>
    <w:r w:rsidRPr="00E6735D">
      <w:rPr>
        <w:rFonts w:ascii="Calibri" w:eastAsia="Times New Roman" w:hAnsi="Calibri" w:cs="Segoe UI"/>
        <w:smallCaps/>
        <w:color w:val="212529"/>
        <w:kern w:val="0"/>
        <w:sz w:val="18"/>
        <w:lang w:eastAsia="es-CL"/>
        <w14:ligatures w14:val="none"/>
      </w:rPr>
      <w:tab/>
      <w:t>Área Tecnologías de la Información y Ciberseguridad</w:t>
    </w:r>
  </w:p>
  <w:p w14:paraId="70090A88" w14:textId="77777777" w:rsidR="004E7844" w:rsidRPr="004E7844" w:rsidRDefault="004E7844" w:rsidP="004E7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65451" w14:textId="77777777" w:rsidR="001F35A9" w:rsidRDefault="001F35A9" w:rsidP="00BD2DA0">
      <w:pPr>
        <w:spacing w:after="0" w:line="240" w:lineRule="auto"/>
      </w:pPr>
      <w:r>
        <w:separator/>
      </w:r>
    </w:p>
  </w:footnote>
  <w:footnote w:type="continuationSeparator" w:id="0">
    <w:p w14:paraId="5C6B008A" w14:textId="77777777" w:rsidR="001F35A9" w:rsidRDefault="001F35A9" w:rsidP="00BD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645A" w14:textId="77777777" w:rsidR="00BD2DA0" w:rsidRDefault="004E7844" w:rsidP="004E7844">
    <w:pPr>
      <w:pStyle w:val="Encabezado"/>
      <w:pBdr>
        <w:bottom w:val="single" w:sz="4" w:space="1" w:color="auto"/>
      </w:pBdr>
      <w:tabs>
        <w:tab w:val="clear" w:pos="4419"/>
        <w:tab w:val="clear" w:pos="8838"/>
        <w:tab w:val="left" w:pos="4190"/>
      </w:tabs>
    </w:pPr>
    <w:r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298A7092" wp14:editId="3F0D6BC7">
          <wp:simplePos x="0" y="0"/>
          <wp:positionH relativeFrom="margin">
            <wp:align>right</wp:align>
          </wp:positionH>
          <wp:positionV relativeFrom="topMargin">
            <wp:posOffset>320675</wp:posOffset>
          </wp:positionV>
          <wp:extent cx="1449705" cy="446405"/>
          <wp:effectExtent l="0" t="0" r="0" b="0"/>
          <wp:wrapNone/>
          <wp:docPr id="1566739256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0 Imagen" descr="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53BD">
      <w:rPr>
        <w:rFonts w:ascii="Calibri" w:eastAsia="Times New Roman" w:hAnsi="Calibri" w:cs="Segoe UI"/>
        <w:smallCaps/>
        <w:color w:val="212529"/>
        <w:kern w:val="0"/>
        <w:sz w:val="18"/>
        <w:lang w:eastAsia="es-CL"/>
        <w14:ligatures w14:val="none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16D5C"/>
    <w:multiLevelType w:val="multilevel"/>
    <w:tmpl w:val="6A1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D5BA2"/>
    <w:multiLevelType w:val="multilevel"/>
    <w:tmpl w:val="4E2E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14E2B"/>
    <w:multiLevelType w:val="multilevel"/>
    <w:tmpl w:val="1E1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51226"/>
    <w:multiLevelType w:val="multilevel"/>
    <w:tmpl w:val="CC98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748384">
    <w:abstractNumId w:val="3"/>
  </w:num>
  <w:num w:numId="2" w16cid:durableId="1634601772">
    <w:abstractNumId w:val="2"/>
  </w:num>
  <w:num w:numId="3" w16cid:durableId="2129398461">
    <w:abstractNumId w:val="0"/>
  </w:num>
  <w:num w:numId="4" w16cid:durableId="435294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F4"/>
    <w:rsid w:val="00042D2D"/>
    <w:rsid w:val="001104C0"/>
    <w:rsid w:val="00122F4B"/>
    <w:rsid w:val="001F35A9"/>
    <w:rsid w:val="002B564F"/>
    <w:rsid w:val="00343928"/>
    <w:rsid w:val="00346485"/>
    <w:rsid w:val="003851C4"/>
    <w:rsid w:val="003D5334"/>
    <w:rsid w:val="004E700B"/>
    <w:rsid w:val="004E7844"/>
    <w:rsid w:val="00506A87"/>
    <w:rsid w:val="00550B6F"/>
    <w:rsid w:val="0059353D"/>
    <w:rsid w:val="007F53BD"/>
    <w:rsid w:val="008F0082"/>
    <w:rsid w:val="009E3C41"/>
    <w:rsid w:val="00AB37BA"/>
    <w:rsid w:val="00B4763A"/>
    <w:rsid w:val="00B71180"/>
    <w:rsid w:val="00BD2DA0"/>
    <w:rsid w:val="00BD7C1B"/>
    <w:rsid w:val="00C03BAB"/>
    <w:rsid w:val="00C53AF4"/>
    <w:rsid w:val="00C77199"/>
    <w:rsid w:val="00CB281A"/>
    <w:rsid w:val="00E37939"/>
    <w:rsid w:val="00E45D8D"/>
    <w:rsid w:val="00E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18B3A"/>
  <w15:chartTrackingRefBased/>
  <w15:docId w15:val="{C34C86B6-C90F-42DD-956F-E18AD03E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42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04C0"/>
    <w:rPr>
      <w:color w:val="0563C1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42D2D"/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D2D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DA0"/>
  </w:style>
  <w:style w:type="paragraph" w:styleId="Piedepgina">
    <w:name w:val="footer"/>
    <w:basedOn w:val="Normal"/>
    <w:link w:val="PiedepginaCar"/>
    <w:uiPriority w:val="99"/>
    <w:unhideWhenUsed/>
    <w:rsid w:val="00BD2D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DA0"/>
  </w:style>
  <w:style w:type="paragraph" w:customStyle="1" w:styleId="CdigoFuente">
    <w:name w:val="Código Fuente"/>
    <w:basedOn w:val="Normal"/>
    <w:link w:val="CdigoFuenteCar"/>
    <w:qFormat/>
    <w:rsid w:val="008F0082"/>
    <w:pPr>
      <w:spacing w:after="0" w:line="240" w:lineRule="auto"/>
      <w:ind w:left="1134" w:hanging="567"/>
    </w:pPr>
    <w:rPr>
      <w:rFonts w:ascii="Abadi" w:hAnsi="Abadi"/>
      <w:sz w:val="20"/>
      <w:lang w:val="en-US"/>
    </w:rPr>
  </w:style>
  <w:style w:type="character" w:customStyle="1" w:styleId="CdigoFuenteCar">
    <w:name w:val="Código Fuente Car"/>
    <w:basedOn w:val="Fuentedeprrafopredeter"/>
    <w:link w:val="CdigoFuente"/>
    <w:rsid w:val="008F0082"/>
    <w:rPr>
      <w:rFonts w:ascii="Abadi" w:hAnsi="Abadi"/>
      <w:sz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5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nuel%20S&#225;nchez\Documents\Plantillas%20personalizadas%20de%20Office\%20PO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D3BE-4C8B-4084-80B5-36EAE197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POO.dotx</Template>
  <TotalTime>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Sánchez</dc:creator>
  <cp:keywords/>
  <dc:description/>
  <cp:lastModifiedBy>Manuel Sanchez Carcamo</cp:lastModifiedBy>
  <cp:revision>1</cp:revision>
  <dcterms:created xsi:type="dcterms:W3CDTF">2025-09-05T14:21:00Z</dcterms:created>
  <dcterms:modified xsi:type="dcterms:W3CDTF">2025-09-05T14:23:00Z</dcterms:modified>
</cp:coreProperties>
</file>